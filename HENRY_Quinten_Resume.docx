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14:paraId="35EEFC16" w14:textId="77777777" w:rsidTr="00945001">
        <w:trPr>
          <w:trHeight w:val="100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2837A99C" w14:textId="358CBD7D" w:rsidR="006D409C" w:rsidRPr="00945001" w:rsidRDefault="005C4781" w:rsidP="00945001">
            <w:pPr>
              <w:pStyle w:val="Lijstalinea"/>
              <w:spacing w:line="276" w:lineRule="auto"/>
              <w:ind w:left="570" w:right="178" w:firstLine="55"/>
              <w:rPr>
                <w:sz w:val="20"/>
                <w:szCs w:val="20"/>
                <w:lang w:val="en-US"/>
              </w:rPr>
            </w:pPr>
            <w:r w:rsidRPr="00945001">
              <w:rPr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34E2CCA" wp14:editId="20B2892B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1828800</wp:posOffset>
                  </wp:positionV>
                  <wp:extent cx="2426335" cy="2113915"/>
                  <wp:effectExtent l="304800" t="304800" r="316865" b="324485"/>
                  <wp:wrapNone/>
                  <wp:docPr id="8" name="Afbeelding 8" descr="Afbeelding met persoon, binnen, venster, zitt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211391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" w:type="dxa"/>
            <w:shd w:val="clear" w:color="auto" w:fill="134163" w:themeFill="accent2" w:themeFillShade="80"/>
          </w:tcPr>
          <w:p w14:paraId="7A728129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134163" w:themeFill="accent2" w:themeFillShade="80"/>
            <w:vAlign w:val="center"/>
          </w:tcPr>
          <w:p w14:paraId="15D20AA4" w14:textId="77777777" w:rsidR="006D409C" w:rsidRDefault="002F5DAC" w:rsidP="00776643">
            <w:pPr>
              <w:pStyle w:val="Kop1"/>
            </w:pPr>
            <w:r>
              <w:t>Education</w:t>
            </w:r>
          </w:p>
        </w:tc>
      </w:tr>
      <w:tr w:rsidR="006D409C" w:rsidRPr="001A52EB" w14:paraId="0A1B7B24" w14:textId="77777777" w:rsidTr="00945001">
        <w:trPr>
          <w:trHeight w:val="6659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2C49AEE9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21C7EF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59C44C93" wp14:editId="4F4567A0">
                      <wp:extent cx="227812" cy="311173"/>
                      <wp:effectExtent l="0" t="4445" r="0" b="0"/>
                      <wp:docPr id="3" name="Rechthoekige driehoe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E87835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335B74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C44C93" id="Rechthoekige driehoek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FeuDTC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1481a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8E87835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335B74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0227C4CC" w14:textId="77777777" w:rsidR="005C4781" w:rsidRDefault="005C4781" w:rsidP="008511D7">
            <w:pPr>
              <w:rPr>
                <w:b/>
                <w:lang w:val="en-US"/>
              </w:rPr>
            </w:pPr>
          </w:p>
          <w:p w14:paraId="61C8833C" w14:textId="126D321A" w:rsidR="008511D7" w:rsidRPr="001A52EB" w:rsidRDefault="008511D7" w:rsidP="001A52EB">
            <w:pPr>
              <w:spacing w:line="276" w:lineRule="auto"/>
              <w:ind w:firstLine="55"/>
              <w:rPr>
                <w:b/>
                <w:sz w:val="24"/>
                <w:szCs w:val="20"/>
                <w:lang w:val="en-US"/>
              </w:rPr>
            </w:pPr>
            <w:r w:rsidRPr="001A52EB">
              <w:rPr>
                <w:b/>
                <w:sz w:val="24"/>
                <w:szCs w:val="20"/>
                <w:lang w:val="en-US"/>
              </w:rPr>
              <w:t xml:space="preserve">Game Development – </w:t>
            </w:r>
            <w:proofErr w:type="spellStart"/>
            <w:r w:rsidRPr="001A52EB">
              <w:rPr>
                <w:b/>
                <w:sz w:val="24"/>
                <w:szCs w:val="20"/>
                <w:lang w:val="en-US"/>
              </w:rPr>
              <w:t>Howest</w:t>
            </w:r>
            <w:proofErr w:type="spellEnd"/>
            <w:r w:rsidRPr="001A52EB">
              <w:rPr>
                <w:b/>
                <w:sz w:val="24"/>
                <w:szCs w:val="20"/>
                <w:lang w:val="en-US"/>
              </w:rPr>
              <w:t xml:space="preserve"> DAE</w:t>
            </w:r>
          </w:p>
          <w:p w14:paraId="645F887C" w14:textId="5ECDE2E7" w:rsidR="008511D7" w:rsidRPr="001A52EB" w:rsidRDefault="005C4781" w:rsidP="001A52EB">
            <w:pPr>
              <w:pStyle w:val="Datum"/>
              <w:spacing w:line="276" w:lineRule="auto"/>
              <w:ind w:firstLine="55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45001">
              <w:rPr>
                <w:lang w:val="en-US"/>
              </w:rPr>
              <w:t xml:space="preserve"> </w:t>
            </w:r>
            <w:r w:rsidR="008511D7" w:rsidRPr="001A52EB">
              <w:rPr>
                <w:sz w:val="20"/>
                <w:szCs w:val="20"/>
                <w:lang w:val="en-US"/>
              </w:rPr>
              <w:t xml:space="preserve">2016 </w:t>
            </w:r>
            <w:r w:rsidR="008A7826" w:rsidRPr="001A52EB">
              <w:rPr>
                <w:sz w:val="20"/>
                <w:szCs w:val="20"/>
                <w:lang w:val="en-US"/>
              </w:rPr>
              <w:t>–</w:t>
            </w:r>
            <w:r w:rsidR="008511D7" w:rsidRPr="001A52EB">
              <w:rPr>
                <w:sz w:val="20"/>
                <w:szCs w:val="20"/>
                <w:lang w:val="en-US"/>
              </w:rPr>
              <w:t xml:space="preserve"> Current</w:t>
            </w:r>
          </w:p>
          <w:p w14:paraId="6A9AAE42" w14:textId="1B869FB2" w:rsidR="008A7826" w:rsidRPr="001A52EB" w:rsidRDefault="008A7826" w:rsidP="001A52EB">
            <w:pPr>
              <w:spacing w:line="276" w:lineRule="auto"/>
              <w:ind w:firstLine="55"/>
              <w:rPr>
                <w:b/>
                <w:bCs/>
                <w:sz w:val="20"/>
                <w:szCs w:val="20"/>
                <w:lang w:val="en-US" w:bidi="nl-NL"/>
              </w:rPr>
            </w:pPr>
            <w:r w:rsidRPr="005C4781">
              <w:rPr>
                <w:b/>
                <w:bCs/>
                <w:lang w:val="en-US" w:bidi="nl-NL"/>
              </w:rPr>
              <w:t xml:space="preserve">  </w:t>
            </w:r>
            <w:r w:rsidR="00945001">
              <w:rPr>
                <w:b/>
                <w:bCs/>
                <w:lang w:val="en-US" w:bidi="nl-NL"/>
              </w:rPr>
              <w:t xml:space="preserve"> </w:t>
            </w:r>
            <w:r w:rsidRPr="001A52EB">
              <w:rPr>
                <w:b/>
                <w:bCs/>
                <w:sz w:val="20"/>
                <w:szCs w:val="20"/>
                <w:lang w:val="en-US" w:bidi="nl-NL"/>
              </w:rPr>
              <w:t>3rd year:</w:t>
            </w:r>
          </w:p>
          <w:p w14:paraId="54C7CBA8" w14:textId="1794CD87" w:rsidR="005C4781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Graduation work</w:t>
            </w:r>
          </w:p>
          <w:p w14:paraId="471CDC19" w14:textId="03DC32C1" w:rsidR="008511D7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(Rendering techniques in Vulkan: Comparison study)</w:t>
            </w:r>
          </w:p>
          <w:p w14:paraId="24BF9142" w14:textId="55BFF24C" w:rsidR="005C4781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 xml:space="preserve"> 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Group projects</w:t>
            </w:r>
            <w:r w:rsidR="00DA495B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3C318D2B" w14:textId="58732826" w:rsidR="008A7826" w:rsidRPr="00945001" w:rsidRDefault="00DA495B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(Unreal Engine 4, Mobile Development,</w:t>
            </w:r>
            <w:r w:rsidR="00E84FD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Working in a group)</w:t>
            </w:r>
          </w:p>
          <w:p w14:paraId="30110430" w14:textId="77777777" w:rsidR="001A52EB" w:rsidRPr="008A7826" w:rsidRDefault="001A52EB" w:rsidP="008511D7">
            <w:pPr>
              <w:rPr>
                <w:bCs/>
                <w:lang w:val="en-US"/>
              </w:rPr>
            </w:pPr>
          </w:p>
          <w:p w14:paraId="2FFB967A" w14:textId="16A93919" w:rsidR="008511D7" w:rsidRDefault="008A7826" w:rsidP="001A52EB">
            <w:pPr>
              <w:spacing w:line="276" w:lineRule="auto"/>
              <w:ind w:firstLine="55"/>
              <w:rPr>
                <w:b/>
                <w:lang w:val="en-US"/>
              </w:rPr>
            </w:pPr>
            <w:r w:rsidRPr="008A7826">
              <w:rPr>
                <w:b/>
                <w:lang w:val="en-US"/>
              </w:rPr>
              <w:t xml:space="preserve">  </w:t>
            </w:r>
            <w:r w:rsidR="00945001">
              <w:rPr>
                <w:b/>
                <w:lang w:val="en-US"/>
              </w:rPr>
              <w:t xml:space="preserve"> </w:t>
            </w:r>
            <w:r w:rsidRPr="001A52EB">
              <w:rPr>
                <w:b/>
                <w:bCs/>
                <w:sz w:val="20"/>
                <w:szCs w:val="20"/>
                <w:lang w:val="en-US" w:bidi="nl-NL"/>
              </w:rPr>
              <w:t>2nd</w:t>
            </w:r>
            <w:r w:rsidRPr="008A7826">
              <w:rPr>
                <w:b/>
                <w:lang w:val="en-US"/>
              </w:rPr>
              <w:t xml:space="preserve"> year:</w:t>
            </w:r>
          </w:p>
          <w:p w14:paraId="07CEFF13" w14:textId="7CE3A39A" w:rsidR="008A7826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Game projects</w:t>
            </w:r>
            <w:r w:rsidR="00DA495B" w:rsidRPr="00945001">
              <w:rPr>
                <w:i/>
                <w:iCs/>
                <w:sz w:val="20"/>
                <w:szCs w:val="20"/>
                <w:lang w:val="en-US"/>
              </w:rPr>
              <w:t xml:space="preserve"> (Unity, Working in a group)</w:t>
            </w:r>
          </w:p>
          <w:p w14:paraId="58CD9A3C" w14:textId="42421BBE" w:rsidR="008A7826" w:rsidRPr="00945001" w:rsidRDefault="008A7826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Graphics Programming</w:t>
            </w:r>
            <w:r w:rsidR="00DA495B" w:rsidRPr="00945001">
              <w:rPr>
                <w:i/>
                <w:iCs/>
                <w:sz w:val="20"/>
                <w:szCs w:val="20"/>
                <w:lang w:val="en-US"/>
              </w:rPr>
              <w:t xml:space="preserve"> (C++, DirectX, HLSL, PhysX)</w:t>
            </w:r>
          </w:p>
          <w:p w14:paraId="7D05E601" w14:textId="7490016A" w:rsidR="00DA495B" w:rsidRPr="00945001" w:rsidRDefault="00DA495B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 xml:space="preserve">Game Tech </w:t>
            </w:r>
            <w:r w:rsidR="00A9366E" w:rsidRPr="00945001">
              <w:rPr>
                <w:i/>
                <w:iCs/>
                <w:sz w:val="20"/>
                <w:szCs w:val="20"/>
                <w:lang w:val="en-US"/>
              </w:rPr>
              <w:t xml:space="preserve">(Assembly, VR, </w:t>
            </w:r>
            <w:proofErr w:type="spellStart"/>
            <w:r w:rsidR="00A9366E" w:rsidRPr="00945001">
              <w:rPr>
                <w:i/>
                <w:iCs/>
                <w:sz w:val="20"/>
                <w:szCs w:val="20"/>
                <w:lang w:val="en-US"/>
              </w:rPr>
              <w:t>Hololens</w:t>
            </w:r>
            <w:proofErr w:type="spellEnd"/>
            <w:r w:rsidR="00A9366E" w:rsidRPr="00945001">
              <w:rPr>
                <w:i/>
                <w:iCs/>
                <w:sz w:val="20"/>
                <w:szCs w:val="20"/>
                <w:lang w:val="en-US"/>
              </w:rPr>
              <w:t>,..)</w:t>
            </w:r>
          </w:p>
          <w:p w14:paraId="39EF2620" w14:textId="639282FC" w:rsidR="00DA495B" w:rsidRPr="00945001" w:rsidRDefault="00DA495B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Programming 3 &amp; 4 (Threading, Networking, C++,…)</w:t>
            </w:r>
          </w:p>
          <w:p w14:paraId="618EF4C1" w14:textId="7C710D86" w:rsidR="00DA495B" w:rsidRPr="00945001" w:rsidRDefault="00DA495B" w:rsidP="001A52EB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Level Editing (Blueprints, Materials)</w:t>
            </w:r>
          </w:p>
          <w:p w14:paraId="31213D32" w14:textId="77777777" w:rsidR="001A52EB" w:rsidRDefault="001A52EB" w:rsidP="00776643">
            <w:pPr>
              <w:rPr>
                <w:bCs/>
                <w:lang w:val="en-US"/>
              </w:rPr>
            </w:pPr>
          </w:p>
          <w:p w14:paraId="5C5F6683" w14:textId="750027DB" w:rsidR="008A7826" w:rsidRDefault="008A7826" w:rsidP="007766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945001">
              <w:rPr>
                <w:b/>
                <w:lang w:val="en-US"/>
              </w:rPr>
              <w:t xml:space="preserve"> </w:t>
            </w:r>
            <w:r w:rsidRPr="008A7826">
              <w:rPr>
                <w:b/>
                <w:lang w:val="en-US"/>
              </w:rPr>
              <w:t>1st year:</w:t>
            </w:r>
          </w:p>
          <w:p w14:paraId="4D88DA68" w14:textId="6B38F4D2" w:rsidR="00A9366E" w:rsidRPr="00945001" w:rsidRDefault="00A9366E" w:rsidP="00945001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Algorithms</w:t>
            </w:r>
          </w:p>
          <w:p w14:paraId="3777E15F" w14:textId="5CD51907" w:rsidR="00A9366E" w:rsidRPr="00945001" w:rsidRDefault="00A9366E" w:rsidP="00945001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Programming 1 &amp; 2 (C++, Framework Programming, OpenGL)</w:t>
            </w:r>
          </w:p>
          <w:p w14:paraId="04E3E541" w14:textId="2CF566BA" w:rsidR="00A9366E" w:rsidRPr="00945001" w:rsidRDefault="00A9366E" w:rsidP="00945001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>-</w:t>
            </w:r>
            <w:r w:rsidR="005C4781" w:rsidRPr="0094500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45001">
              <w:rPr>
                <w:i/>
                <w:iCs/>
                <w:sz w:val="20"/>
                <w:szCs w:val="20"/>
                <w:lang w:val="en-US"/>
              </w:rPr>
              <w:t>Game Tech 1 (Computer Architecture)</w:t>
            </w:r>
          </w:p>
          <w:p w14:paraId="2B2660E9" w14:textId="77777777" w:rsidR="00DA495B" w:rsidRPr="008A7826" w:rsidRDefault="00DA495B" w:rsidP="00776643">
            <w:pPr>
              <w:rPr>
                <w:b/>
                <w:lang w:val="en-US"/>
              </w:rPr>
            </w:pPr>
          </w:p>
          <w:p w14:paraId="0E2C4C61" w14:textId="39348C6A" w:rsidR="006D409C" w:rsidRPr="00945001" w:rsidRDefault="008511D7" w:rsidP="00945001">
            <w:pPr>
              <w:spacing w:line="276" w:lineRule="auto"/>
              <w:ind w:firstLine="55"/>
              <w:rPr>
                <w:b/>
                <w:sz w:val="24"/>
                <w:szCs w:val="20"/>
                <w:lang w:val="en-US"/>
              </w:rPr>
            </w:pPr>
            <w:r w:rsidRPr="00945001">
              <w:rPr>
                <w:b/>
                <w:sz w:val="24"/>
                <w:szCs w:val="20"/>
                <w:lang w:val="en-US"/>
              </w:rPr>
              <w:t>General Informatics – SMI Aalst</w:t>
            </w:r>
          </w:p>
          <w:p w14:paraId="547AE4DA" w14:textId="45ED93B2" w:rsidR="006D409C" w:rsidRPr="00945001" w:rsidRDefault="005C4781" w:rsidP="00945001">
            <w:pPr>
              <w:pStyle w:val="Datum"/>
              <w:spacing w:line="276" w:lineRule="auto"/>
              <w:ind w:firstLine="55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511D7" w:rsidRPr="00945001">
              <w:rPr>
                <w:sz w:val="20"/>
                <w:szCs w:val="20"/>
                <w:lang w:val="en-US"/>
              </w:rPr>
              <w:t>2014</w:t>
            </w:r>
            <w:r w:rsidR="006D409C" w:rsidRPr="00945001">
              <w:rPr>
                <w:sz w:val="20"/>
                <w:szCs w:val="20"/>
                <w:lang w:val="en-US"/>
              </w:rPr>
              <w:t xml:space="preserve"> - </w:t>
            </w:r>
            <w:r w:rsidR="008511D7" w:rsidRPr="00945001">
              <w:rPr>
                <w:sz w:val="20"/>
                <w:szCs w:val="20"/>
                <w:lang w:val="en-US"/>
              </w:rPr>
              <w:t>2016</w:t>
            </w:r>
          </w:p>
          <w:p w14:paraId="09AA6135" w14:textId="6A6E7304" w:rsidR="006D409C" w:rsidRPr="00945001" w:rsidRDefault="005C4781" w:rsidP="00945001">
            <w:pPr>
              <w:pStyle w:val="Lijstalinea"/>
              <w:spacing w:line="276" w:lineRule="auto"/>
              <w:ind w:left="570" w:right="178" w:firstLine="55"/>
              <w:rPr>
                <w:i/>
                <w:iCs/>
                <w:sz w:val="20"/>
                <w:szCs w:val="20"/>
                <w:lang w:val="en-US"/>
              </w:rPr>
            </w:pPr>
            <w:r w:rsidRPr="00945001">
              <w:rPr>
                <w:i/>
                <w:iCs/>
                <w:sz w:val="20"/>
                <w:szCs w:val="20"/>
                <w:lang w:val="en-US"/>
              </w:rPr>
              <w:t xml:space="preserve">- </w:t>
            </w:r>
            <w:r w:rsidR="008511D7" w:rsidRPr="00945001">
              <w:rPr>
                <w:i/>
                <w:iCs/>
                <w:sz w:val="20"/>
                <w:szCs w:val="20"/>
                <w:lang w:val="en-US"/>
              </w:rPr>
              <w:t>C#, VB.NET, Computer</w:t>
            </w:r>
            <w:r w:rsidR="00A9366E" w:rsidRPr="00945001">
              <w:rPr>
                <w:i/>
                <w:iCs/>
                <w:sz w:val="20"/>
                <w:szCs w:val="20"/>
                <w:lang w:val="en-US"/>
              </w:rPr>
              <w:t xml:space="preserve"> Architecture</w:t>
            </w:r>
          </w:p>
          <w:p w14:paraId="685FD1D8" w14:textId="77777777" w:rsidR="006D409C" w:rsidRPr="001A52EB" w:rsidRDefault="006D409C" w:rsidP="00776643">
            <w:pPr>
              <w:rPr>
                <w:lang w:val="en-US"/>
              </w:rPr>
            </w:pPr>
          </w:p>
          <w:p w14:paraId="5E555144" w14:textId="7B727762" w:rsidR="006D409C" w:rsidRPr="001A52EB" w:rsidRDefault="006D409C" w:rsidP="00776643">
            <w:pPr>
              <w:rPr>
                <w:lang w:val="en-US"/>
              </w:rPr>
            </w:pPr>
          </w:p>
        </w:tc>
      </w:tr>
      <w:tr w:rsidR="006D409C" w14:paraId="19B33A48" w14:textId="77777777" w:rsidTr="00945001">
        <w:trPr>
          <w:trHeight w:val="985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5B4FDAF5" w14:textId="77777777" w:rsidR="006D409C" w:rsidRPr="00440443" w:rsidRDefault="00304EAC" w:rsidP="005D47DE">
            <w:pPr>
              <w:pStyle w:val="Titel"/>
              <w:rPr>
                <w:lang w:val="en-US"/>
              </w:rPr>
            </w:pPr>
            <w:r w:rsidRPr="00440443">
              <w:rPr>
                <w:lang w:val="en-US"/>
              </w:rPr>
              <w:t>quinten henry</w:t>
            </w:r>
          </w:p>
          <w:p w14:paraId="27FB330D" w14:textId="48E9897E" w:rsidR="006D409C" w:rsidRPr="001A52EB" w:rsidRDefault="00304EAC" w:rsidP="001A52EB">
            <w:pPr>
              <w:pStyle w:val="Ondertitel"/>
              <w:rPr>
                <w:lang w:val="en-US"/>
              </w:rPr>
            </w:pPr>
            <w:r w:rsidRPr="00143659">
              <w:rPr>
                <w:spacing w:val="28"/>
                <w:w w:val="69"/>
                <w:lang w:val="en-US"/>
              </w:rPr>
              <w:t>Game Programme</w:t>
            </w:r>
            <w:r w:rsidRPr="00143659">
              <w:rPr>
                <w:spacing w:val="4"/>
                <w:w w:val="69"/>
                <w:lang w:val="en-US"/>
              </w:rPr>
              <w:t>r</w:t>
            </w:r>
          </w:p>
          <w:p w14:paraId="6AE235E3" w14:textId="0E75BFAE" w:rsidR="006D409C" w:rsidRPr="00304EAC" w:rsidRDefault="00143659" w:rsidP="00304EAC">
            <w:pPr>
              <w:pStyle w:val="Profieltekst"/>
              <w:jc w:val="center"/>
              <w:rPr>
                <w:lang w:val="en-US"/>
              </w:rPr>
            </w:pPr>
            <w:r>
              <w:rPr>
                <w:lang w:val="en-US"/>
              </w:rPr>
              <w:t>Freelance Game Programmer and G</w:t>
            </w:r>
            <w:r w:rsidR="00304EAC">
              <w:rPr>
                <w:lang w:val="en-US"/>
              </w:rPr>
              <w:t xml:space="preserve">ame Development </w:t>
            </w:r>
            <w:r>
              <w:rPr>
                <w:lang w:val="en-US"/>
              </w:rPr>
              <w:t>Graduate</w:t>
            </w:r>
            <w:r w:rsidR="00304EAC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 w:rsidR="00304EAC">
              <w:rPr>
                <w:lang w:val="en-US"/>
              </w:rPr>
              <w:t xml:space="preserve"> </w:t>
            </w:r>
            <w:proofErr w:type="spellStart"/>
            <w:r w:rsidR="00304EAC">
              <w:rPr>
                <w:lang w:val="en-US"/>
              </w:rPr>
              <w:t>Howest</w:t>
            </w:r>
            <w:proofErr w:type="spellEnd"/>
            <w:r w:rsidR="00304EAC">
              <w:rPr>
                <w:lang w:val="en-US"/>
              </w:rPr>
              <w:t xml:space="preserve"> DAE. I’ve been creating games from a very young age. I love creating experiences for users and learning new technologies.</w:t>
            </w:r>
          </w:p>
          <w:p w14:paraId="033A4034" w14:textId="77777777" w:rsidR="006D409C" w:rsidRPr="00304EAC" w:rsidRDefault="006D409C" w:rsidP="005D47DE">
            <w:pPr>
              <w:rPr>
                <w:lang w:val="en-US"/>
              </w:rPr>
            </w:pPr>
          </w:p>
          <w:sdt>
            <w:sdtPr>
              <w:id w:val="-1954003311"/>
              <w:placeholder>
                <w:docPart w:val="E8FFB14EDF004C279EDBE277955A46B0"/>
              </w:placeholder>
              <w:temporary/>
              <w:showingPlcHdr/>
              <w15:appearance w15:val="hidden"/>
            </w:sdtPr>
            <w:sdtEndPr/>
            <w:sdtContent>
              <w:p w14:paraId="6CBDAC62" w14:textId="77777777" w:rsidR="006D409C" w:rsidRPr="008511D7" w:rsidRDefault="006D409C" w:rsidP="005D47DE">
                <w:pPr>
                  <w:pStyle w:val="Kop2"/>
                  <w:rPr>
                    <w:lang w:val="en-US"/>
                  </w:rPr>
                </w:pPr>
                <w:r w:rsidRPr="008511D7">
                  <w:rPr>
                    <w:rStyle w:val="Kop2Char"/>
                    <w:lang w:val="en-US" w:bidi="nl-NL"/>
                  </w:rPr>
                  <w:t>CONTACT</w:t>
                </w:r>
              </w:p>
            </w:sdtContent>
          </w:sdt>
          <w:p w14:paraId="438B0CDC" w14:textId="77777777" w:rsidR="006D409C" w:rsidRPr="008511D7" w:rsidRDefault="00304EAC" w:rsidP="001A52EB">
            <w:pPr>
              <w:pStyle w:val="Contactgegevens"/>
              <w:jc w:val="center"/>
              <w:rPr>
                <w:lang w:val="en-US"/>
              </w:rPr>
            </w:pPr>
            <w:r w:rsidRPr="008511D7">
              <w:rPr>
                <w:lang w:val="en-US"/>
              </w:rPr>
              <w:t>MOBILE:</w:t>
            </w:r>
          </w:p>
          <w:p w14:paraId="48793BFF" w14:textId="33644166" w:rsidR="006D409C" w:rsidRPr="008511D7" w:rsidRDefault="001A52EB" w:rsidP="001A52EB">
            <w:pPr>
              <w:pStyle w:val="Contactgegevens"/>
              <w:jc w:val="center"/>
              <w:rPr>
                <w:lang w:val="en-US"/>
              </w:rPr>
            </w:pPr>
            <w:r>
              <w:rPr>
                <w:lang w:val="en-US"/>
              </w:rPr>
              <w:t>+32 4</w:t>
            </w:r>
            <w:r w:rsidR="00304EAC" w:rsidRPr="008511D7">
              <w:rPr>
                <w:lang w:val="en-US"/>
              </w:rPr>
              <w:t>9</w:t>
            </w:r>
            <w:r>
              <w:rPr>
                <w:lang w:val="en-US"/>
              </w:rPr>
              <w:t xml:space="preserve"> </w:t>
            </w:r>
            <w:r w:rsidR="00304EAC" w:rsidRPr="008511D7">
              <w:rPr>
                <w:lang w:val="en-US"/>
              </w:rPr>
              <w:t>12</w:t>
            </w:r>
            <w:r>
              <w:rPr>
                <w:lang w:val="en-US"/>
              </w:rPr>
              <w:t xml:space="preserve"> </w:t>
            </w:r>
            <w:r w:rsidR="00304EAC" w:rsidRPr="008511D7">
              <w:rPr>
                <w:lang w:val="en-US"/>
              </w:rPr>
              <w:t>97</w:t>
            </w:r>
            <w:r>
              <w:rPr>
                <w:lang w:val="en-US"/>
              </w:rPr>
              <w:t xml:space="preserve"> </w:t>
            </w:r>
            <w:r w:rsidR="00304EAC" w:rsidRPr="008511D7">
              <w:rPr>
                <w:lang w:val="en-US"/>
              </w:rPr>
              <w:t>415</w:t>
            </w:r>
          </w:p>
          <w:p w14:paraId="6DFF8AF0" w14:textId="77777777" w:rsidR="006D409C" w:rsidRPr="008511D7" w:rsidRDefault="006D409C" w:rsidP="001A52EB">
            <w:pPr>
              <w:pStyle w:val="Contactgegevens"/>
              <w:jc w:val="center"/>
              <w:rPr>
                <w:lang w:val="en-US"/>
              </w:rPr>
            </w:pPr>
          </w:p>
          <w:sdt>
            <w:sdtPr>
              <w:rPr>
                <w:lang w:val="en-US"/>
              </w:rPr>
              <w:id w:val="67859272"/>
              <w:placeholder>
                <w:docPart w:val="923DE61A84504E46BF26C5EF44D7CFFF"/>
              </w:placeholder>
              <w:temporary/>
              <w:showingPlcHdr/>
              <w15:appearance w15:val="hidden"/>
            </w:sdtPr>
            <w:sdtEndPr/>
            <w:sdtContent>
              <w:p w14:paraId="7F820934" w14:textId="77777777" w:rsidR="002F5DAC" w:rsidRPr="008511D7" w:rsidRDefault="006D409C" w:rsidP="001A52EB">
                <w:pPr>
                  <w:pStyle w:val="Contactgegevens"/>
                  <w:jc w:val="center"/>
                  <w:rPr>
                    <w:lang w:val="en-US"/>
                  </w:rPr>
                </w:pPr>
                <w:r w:rsidRPr="008511D7">
                  <w:rPr>
                    <w:lang w:val="en-US"/>
                  </w:rPr>
                  <w:t>WEBSITE:</w:t>
                </w:r>
              </w:p>
            </w:sdtContent>
          </w:sdt>
          <w:p w14:paraId="3AA7FF03" w14:textId="77777777" w:rsidR="002F5DAC" w:rsidRPr="001A52EB" w:rsidRDefault="00BD65F5" w:rsidP="001A52EB">
            <w:pPr>
              <w:pStyle w:val="Contactgegevens"/>
              <w:jc w:val="center"/>
              <w:rPr>
                <w:color w:val="2683C6" w:themeColor="accent2"/>
                <w:u w:val="single"/>
                <w:lang w:val="en-US"/>
              </w:rPr>
            </w:pPr>
            <w:hyperlink r:id="rId11" w:history="1">
              <w:r w:rsidR="002F5DAC" w:rsidRPr="001A52EB">
                <w:rPr>
                  <w:color w:val="2683C6" w:themeColor="accent2"/>
                  <w:u w:val="single"/>
                </w:rPr>
                <w:t>http://www.quintenhenry.com/</w:t>
              </w:r>
            </w:hyperlink>
          </w:p>
          <w:p w14:paraId="59EED7F3" w14:textId="77777777" w:rsidR="006D409C" w:rsidRPr="008511D7" w:rsidRDefault="006D409C" w:rsidP="001A52EB">
            <w:pPr>
              <w:pStyle w:val="Contactgegevens"/>
              <w:jc w:val="center"/>
              <w:rPr>
                <w:lang w:val="en-US"/>
              </w:rPr>
            </w:pPr>
          </w:p>
          <w:sdt>
            <w:sdtPr>
              <w:rPr>
                <w:lang w:val="en-US"/>
              </w:rPr>
              <w:id w:val="-240260293"/>
              <w:placeholder>
                <w:docPart w:val="F321E3D47B2741E88D7823555F9CEC76"/>
              </w:placeholder>
              <w:temporary/>
              <w:showingPlcHdr/>
              <w15:appearance w15:val="hidden"/>
            </w:sdtPr>
            <w:sdtEndPr/>
            <w:sdtContent>
              <w:p w14:paraId="3ADF7885" w14:textId="77777777" w:rsidR="006D409C" w:rsidRPr="008511D7" w:rsidRDefault="006D409C" w:rsidP="001A52EB">
                <w:pPr>
                  <w:pStyle w:val="Contactgegevens"/>
                  <w:jc w:val="center"/>
                  <w:rPr>
                    <w:lang w:val="en-US"/>
                  </w:rPr>
                </w:pPr>
                <w:r w:rsidRPr="008511D7">
                  <w:rPr>
                    <w:lang w:val="en-US"/>
                  </w:rPr>
                  <w:t>E-MAIL:</w:t>
                </w:r>
              </w:p>
            </w:sdtContent>
          </w:sdt>
          <w:p w14:paraId="2A1F47BB" w14:textId="77777777" w:rsidR="006D409C" w:rsidRPr="008511D7" w:rsidRDefault="002F5DAC" w:rsidP="001A52EB">
            <w:pPr>
              <w:pStyle w:val="Contactgegevens"/>
              <w:jc w:val="center"/>
              <w:rPr>
                <w:lang w:val="en-US"/>
              </w:rPr>
            </w:pPr>
            <w:r w:rsidRPr="008511D7">
              <w:rPr>
                <w:lang w:val="en-US"/>
              </w:rPr>
              <w:t>quintenhenry@hotmail.be</w:t>
            </w:r>
          </w:p>
        </w:tc>
        <w:tc>
          <w:tcPr>
            <w:tcW w:w="504" w:type="dxa"/>
            <w:shd w:val="clear" w:color="auto" w:fill="134163" w:themeFill="accent2" w:themeFillShade="80"/>
          </w:tcPr>
          <w:p w14:paraId="0D0F9A5E" w14:textId="77777777" w:rsidR="006D409C" w:rsidRPr="008511D7" w:rsidRDefault="006D409C" w:rsidP="00776643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619" w:type="dxa"/>
            <w:shd w:val="clear" w:color="auto" w:fill="134163" w:themeFill="accent2" w:themeFillShade="80"/>
            <w:vAlign w:val="center"/>
          </w:tcPr>
          <w:p w14:paraId="2AA1BBED" w14:textId="332D9894" w:rsidR="006D409C" w:rsidRDefault="005C4781" w:rsidP="00776643">
            <w:pPr>
              <w:pStyle w:val="Kop1"/>
              <w:rPr>
                <w:b/>
              </w:rPr>
            </w:pPr>
            <w:r>
              <w:t>SkILLS</w:t>
            </w:r>
          </w:p>
        </w:tc>
      </w:tr>
      <w:tr w:rsidR="006D409C" w:rsidRPr="005C4781" w14:paraId="52842EB2" w14:textId="77777777" w:rsidTr="00440443">
        <w:trPr>
          <w:trHeight w:val="3758"/>
        </w:trPr>
        <w:tc>
          <w:tcPr>
            <w:tcW w:w="4421" w:type="dxa"/>
            <w:vMerge/>
            <w:vAlign w:val="bottom"/>
          </w:tcPr>
          <w:p w14:paraId="0BCFA511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7FC2689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43E71135" wp14:editId="128BF09A">
                      <wp:extent cx="227812" cy="311173"/>
                      <wp:effectExtent l="0" t="3810" r="0" b="0"/>
                      <wp:docPr id="6" name="Rechthoekige driehoe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26C0B0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35B74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E71135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PWIsW48EAADj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1481a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C26C0B0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35B74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2FCA8026" w14:textId="77777777" w:rsidR="005C4781" w:rsidRDefault="005C4781" w:rsidP="005C4781">
            <w:pPr>
              <w:rPr>
                <w:b/>
                <w:lang w:val="en-US"/>
              </w:rPr>
            </w:pPr>
          </w:p>
          <w:p w14:paraId="7FA5D4F5" w14:textId="549F66BB" w:rsidR="005C4781" w:rsidRDefault="005C4781" w:rsidP="005C4781">
            <w:pPr>
              <w:rPr>
                <w:lang w:val="en-US"/>
              </w:rPr>
            </w:pPr>
            <w:r>
              <w:rPr>
                <w:bCs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 xml:space="preserve">C++: </w:t>
            </w:r>
            <w:r w:rsidRPr="00440443">
              <w:rPr>
                <w:lang w:val="en-US"/>
              </w:rPr>
              <w:t>G</w:t>
            </w:r>
            <w:r w:rsidRPr="005C4781">
              <w:rPr>
                <w:lang w:val="en-US"/>
              </w:rPr>
              <w:t>ameplay, Threading, Graphics Programming</w:t>
            </w:r>
          </w:p>
          <w:p w14:paraId="0234E3A9" w14:textId="77777777" w:rsidR="005C4781" w:rsidRPr="00440443" w:rsidRDefault="005C4781" w:rsidP="005C4781">
            <w:pPr>
              <w:rPr>
                <w:b/>
                <w:lang w:val="en-US"/>
              </w:rPr>
            </w:pPr>
          </w:p>
          <w:p w14:paraId="17E7BF68" w14:textId="420E8810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>C#</w:t>
            </w:r>
            <w:r>
              <w:rPr>
                <w:b/>
                <w:lang w:val="en-US"/>
              </w:rPr>
              <w:t xml:space="preserve">: </w:t>
            </w:r>
            <w:r w:rsidRPr="005C4781">
              <w:rPr>
                <w:lang w:val="en-US"/>
              </w:rPr>
              <w:t>Gameplay, Networking, ASP.net</w:t>
            </w:r>
          </w:p>
          <w:p w14:paraId="42869419" w14:textId="77777777" w:rsidR="005C4781" w:rsidRPr="00440443" w:rsidRDefault="005C4781" w:rsidP="005C4781">
            <w:pPr>
              <w:rPr>
                <w:lang w:val="en-US"/>
              </w:rPr>
            </w:pPr>
          </w:p>
          <w:p w14:paraId="6B11D8CB" w14:textId="4E9EF244" w:rsidR="0094500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>Unreal Engine:</w:t>
            </w:r>
            <w:r>
              <w:rPr>
                <w:b/>
                <w:lang w:val="en-US"/>
              </w:rPr>
              <w:t xml:space="preserve"> </w:t>
            </w:r>
            <w:r w:rsidRPr="005C4781">
              <w:rPr>
                <w:lang w:val="en-US"/>
              </w:rPr>
              <w:t xml:space="preserve">C++ gameplay,  Blueprint gameplay, Material </w:t>
            </w:r>
            <w:r w:rsidR="0094500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</w:p>
          <w:p w14:paraId="30A6AAC2" w14:textId="260AE483" w:rsidR="005C4781" w:rsidRDefault="00945001" w:rsidP="005C478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5C4781" w:rsidRPr="005C4781">
              <w:rPr>
                <w:lang w:val="en-US"/>
              </w:rPr>
              <w:t xml:space="preserve">Editor, Networking, Mobile </w:t>
            </w:r>
            <w:r w:rsidR="009A4986">
              <w:rPr>
                <w:lang w:val="en-US"/>
              </w:rPr>
              <w:t>development, VR development, UMG</w:t>
            </w:r>
          </w:p>
          <w:p w14:paraId="6995FCD4" w14:textId="77777777" w:rsidR="005C4781" w:rsidRPr="00440443" w:rsidRDefault="005C4781" w:rsidP="005C4781">
            <w:pPr>
              <w:rPr>
                <w:b/>
                <w:lang w:val="en-US"/>
              </w:rPr>
            </w:pPr>
          </w:p>
          <w:p w14:paraId="50676707" w14:textId="52A07617" w:rsidR="0094500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>Unity:</w:t>
            </w:r>
            <w:r>
              <w:rPr>
                <w:b/>
                <w:lang w:val="en-US"/>
              </w:rPr>
              <w:t xml:space="preserve"> </w:t>
            </w:r>
            <w:r w:rsidRPr="00B4763E">
              <w:rPr>
                <w:lang w:val="en-US"/>
              </w:rPr>
              <w:t>Gameplay, Netw</w:t>
            </w:r>
            <w:r>
              <w:rPr>
                <w:lang w:val="en-US"/>
              </w:rPr>
              <w:t xml:space="preserve">orking, </w:t>
            </w:r>
            <w:proofErr w:type="spellStart"/>
            <w:r>
              <w:rPr>
                <w:lang w:val="en-US"/>
              </w:rPr>
              <w:t>SignalR</w:t>
            </w:r>
            <w:proofErr w:type="spellEnd"/>
            <w:r>
              <w:rPr>
                <w:lang w:val="en-US"/>
              </w:rPr>
              <w:t xml:space="preserve"> integration, Mobile </w:t>
            </w:r>
            <w:r w:rsidR="00945001">
              <w:rPr>
                <w:lang w:val="en-US"/>
              </w:rPr>
              <w:t>–</w:t>
            </w:r>
          </w:p>
          <w:p w14:paraId="04F1B43D" w14:textId="347A7FC9" w:rsidR="005C4781" w:rsidRDefault="00945001" w:rsidP="005C478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5C4781">
              <w:rPr>
                <w:lang w:val="en-US"/>
              </w:rPr>
              <w:t>development, Shaders</w:t>
            </w:r>
          </w:p>
          <w:p w14:paraId="409FF9FB" w14:textId="77777777" w:rsidR="005C4781" w:rsidRPr="00B4763E" w:rsidRDefault="005C4781" w:rsidP="005C4781">
            <w:pPr>
              <w:rPr>
                <w:b/>
                <w:lang w:val="en-US"/>
              </w:rPr>
            </w:pPr>
          </w:p>
          <w:p w14:paraId="3BFB6197" w14:textId="77777777" w:rsidR="0094500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B4763E">
              <w:rPr>
                <w:b/>
                <w:lang w:val="en-US"/>
              </w:rPr>
              <w:t xml:space="preserve">Graphics Programming: </w:t>
            </w:r>
            <w:r w:rsidRPr="00B4763E">
              <w:rPr>
                <w:lang w:val="en-US"/>
              </w:rPr>
              <w:t xml:space="preserve">OpenGL, DirectX, Vulkan, HLSL, GLSL, </w:t>
            </w:r>
          </w:p>
          <w:p w14:paraId="479C40E1" w14:textId="698AE155" w:rsidR="005C4781" w:rsidRDefault="00945001" w:rsidP="005C478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5C4781" w:rsidRPr="00B4763E">
              <w:rPr>
                <w:lang w:val="en-US"/>
              </w:rPr>
              <w:t>PBR rendering</w:t>
            </w:r>
          </w:p>
          <w:p w14:paraId="176E6B85" w14:textId="77777777" w:rsidR="005C4781" w:rsidRPr="00B4763E" w:rsidRDefault="005C4781" w:rsidP="005C4781">
            <w:pPr>
              <w:rPr>
                <w:b/>
                <w:lang w:val="en-US"/>
              </w:rPr>
            </w:pPr>
          </w:p>
          <w:p w14:paraId="5071E4D5" w14:textId="7D1D71B4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440443">
              <w:rPr>
                <w:b/>
                <w:lang w:val="en-US"/>
              </w:rPr>
              <w:t>So</w:t>
            </w:r>
            <w:r>
              <w:rPr>
                <w:b/>
                <w:lang w:val="en-US"/>
              </w:rPr>
              <w:t xml:space="preserve">urce control: </w:t>
            </w:r>
            <w:r w:rsidRPr="00B4763E">
              <w:rPr>
                <w:lang w:val="en-US"/>
              </w:rPr>
              <w:t>Git, Perforce</w:t>
            </w:r>
          </w:p>
          <w:p w14:paraId="1154329D" w14:textId="77777777" w:rsidR="005C4781" w:rsidRPr="00B4763E" w:rsidRDefault="005C4781" w:rsidP="005C4781">
            <w:pPr>
              <w:rPr>
                <w:lang w:val="en-US"/>
              </w:rPr>
            </w:pPr>
          </w:p>
          <w:p w14:paraId="3C64AB34" w14:textId="1631A8C8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Visual studio: </w:t>
            </w:r>
            <w:r w:rsidRPr="00B4763E">
              <w:rPr>
                <w:lang w:val="en-US"/>
              </w:rPr>
              <w:t>Debugging, Programming</w:t>
            </w:r>
          </w:p>
          <w:p w14:paraId="0A24B7A8" w14:textId="77777777" w:rsidR="005C4781" w:rsidRPr="00440443" w:rsidRDefault="005C4781" w:rsidP="005C4781">
            <w:pPr>
              <w:rPr>
                <w:b/>
                <w:lang w:val="en-US"/>
              </w:rPr>
            </w:pPr>
          </w:p>
          <w:p w14:paraId="7D08ABF9" w14:textId="3DA667F2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proofErr w:type="spellStart"/>
            <w:r w:rsidRPr="00440443">
              <w:rPr>
                <w:b/>
                <w:lang w:val="en-US"/>
              </w:rPr>
              <w:t>Javascript</w:t>
            </w:r>
            <w:proofErr w:type="spellEnd"/>
            <w:r w:rsidRPr="00440443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B4763E">
              <w:rPr>
                <w:lang w:val="en-US"/>
              </w:rPr>
              <w:t xml:space="preserve">Website development, </w:t>
            </w:r>
            <w:proofErr w:type="spellStart"/>
            <w:r>
              <w:rPr>
                <w:lang w:val="en-US"/>
              </w:rPr>
              <w:t>SignalR</w:t>
            </w:r>
            <w:proofErr w:type="spellEnd"/>
            <w:r>
              <w:rPr>
                <w:lang w:val="en-US"/>
              </w:rPr>
              <w:t xml:space="preserve"> integration</w:t>
            </w:r>
          </w:p>
          <w:p w14:paraId="33EE866E" w14:textId="77777777" w:rsidR="005C4781" w:rsidRPr="00B4763E" w:rsidRDefault="005C4781" w:rsidP="005C4781">
            <w:pPr>
              <w:rPr>
                <w:lang w:val="en-US"/>
              </w:rPr>
            </w:pPr>
          </w:p>
          <w:p w14:paraId="50BA779A" w14:textId="60A809CB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B4763E">
              <w:rPr>
                <w:b/>
                <w:lang w:val="en-US"/>
              </w:rPr>
              <w:t xml:space="preserve">HTML/CSS: </w:t>
            </w:r>
            <w:r w:rsidRPr="00B4763E">
              <w:rPr>
                <w:lang w:val="en-US"/>
              </w:rPr>
              <w:t>Website development</w:t>
            </w:r>
          </w:p>
          <w:p w14:paraId="298C96CD" w14:textId="77777777" w:rsidR="005C4781" w:rsidRPr="00B4763E" w:rsidRDefault="005C4781" w:rsidP="005C4781">
            <w:pPr>
              <w:rPr>
                <w:b/>
                <w:lang w:val="en-US"/>
              </w:rPr>
            </w:pPr>
          </w:p>
          <w:p w14:paraId="1C8B2A6F" w14:textId="1181F916" w:rsidR="005C4781" w:rsidRDefault="005C4781" w:rsidP="005C47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-  </w:t>
            </w:r>
            <w:r w:rsidRPr="00B4763E">
              <w:rPr>
                <w:b/>
                <w:lang w:val="en-US"/>
              </w:rPr>
              <w:t>3DSMAX/BLENDER:</w:t>
            </w:r>
            <w:r>
              <w:rPr>
                <w:b/>
                <w:lang w:val="en-US"/>
              </w:rPr>
              <w:t xml:space="preserve"> </w:t>
            </w:r>
            <w:r w:rsidRPr="00B4763E">
              <w:rPr>
                <w:lang w:val="en-US"/>
              </w:rPr>
              <w:t>low/high poly modeling, texturing, rigging</w:t>
            </w:r>
          </w:p>
          <w:p w14:paraId="423D86D3" w14:textId="77777777" w:rsidR="005C4781" w:rsidRPr="00B4763E" w:rsidRDefault="005C4781" w:rsidP="005C4781">
            <w:pPr>
              <w:rPr>
                <w:b/>
                <w:lang w:val="en-US"/>
              </w:rPr>
            </w:pPr>
          </w:p>
          <w:p w14:paraId="5472C88A" w14:textId="4D6A3195" w:rsidR="005C4781" w:rsidRPr="005C4781" w:rsidRDefault="005C4781" w:rsidP="005C4781">
            <w:r>
              <w:rPr>
                <w:b/>
                <w:lang w:val="en-US"/>
              </w:rPr>
              <w:t xml:space="preserve">-  Photoshop: </w:t>
            </w:r>
            <w:r w:rsidRPr="00B4763E">
              <w:t>Photo Editing</w:t>
            </w:r>
          </w:p>
        </w:tc>
      </w:tr>
      <w:tr w:rsidR="006D409C" w:rsidRPr="00440443" w14:paraId="107E5AB7" w14:textId="77777777" w:rsidTr="00B8150E">
        <w:trPr>
          <w:trHeight w:val="1282"/>
        </w:trPr>
        <w:tc>
          <w:tcPr>
            <w:tcW w:w="4421" w:type="dxa"/>
            <w:vMerge/>
            <w:vAlign w:val="bottom"/>
          </w:tcPr>
          <w:p w14:paraId="34005754" w14:textId="77777777" w:rsidR="006D409C" w:rsidRPr="000B3A3B" w:rsidRDefault="006D409C" w:rsidP="00776643">
            <w:pPr>
              <w:ind w:right="0"/>
              <w:rPr>
                <w:noProof/>
                <w:lang w:val="en-US"/>
              </w:rPr>
            </w:pPr>
          </w:p>
        </w:tc>
        <w:tc>
          <w:tcPr>
            <w:tcW w:w="504" w:type="dxa"/>
            <w:shd w:val="clear" w:color="auto" w:fill="134163" w:themeFill="accent2" w:themeFillShade="80"/>
          </w:tcPr>
          <w:p w14:paraId="0C23043D" w14:textId="77777777" w:rsidR="006D409C" w:rsidRPr="000B3A3B" w:rsidRDefault="006D409C" w:rsidP="00776643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619" w:type="dxa"/>
            <w:shd w:val="clear" w:color="auto" w:fill="134163" w:themeFill="accent2" w:themeFillShade="80"/>
            <w:vAlign w:val="center"/>
          </w:tcPr>
          <w:p w14:paraId="36666004" w14:textId="369210A6" w:rsidR="006D409C" w:rsidRDefault="005C4781" w:rsidP="00776643">
            <w:pPr>
              <w:pStyle w:val="Kop1"/>
              <w:rPr>
                <w:b/>
              </w:rPr>
            </w:pPr>
            <w:r>
              <w:t>WORK</w:t>
            </w:r>
          </w:p>
        </w:tc>
      </w:tr>
      <w:tr w:rsidR="006D409C" w:rsidRPr="005C4781" w14:paraId="120CC576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5A6AC91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DB244F0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1D9A0F53" wp14:editId="3A4AB2A7">
                      <wp:extent cx="227812" cy="311173"/>
                      <wp:effectExtent l="0" t="3810" r="0" b="0"/>
                      <wp:docPr id="5" name="Rechthoekige driehoe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F61A00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35B74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9A0F53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" adj="-11796480,,5400" path="m2426,347348c2024,270140,402,77580,,372l346895,,2426,347348xe" fillcolor="#1481a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0F61A00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35B74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56F3D9FE" w14:textId="77777777" w:rsidR="00192018" w:rsidRDefault="00192018" w:rsidP="005C4781">
            <w:pPr>
              <w:pStyle w:val="TableParagraph"/>
              <w:spacing w:before="1"/>
              <w:rPr>
                <w:b/>
                <w:bCs/>
                <w:sz w:val="24"/>
              </w:rPr>
            </w:pPr>
          </w:p>
          <w:p w14:paraId="0AED7F44" w14:textId="600FBDDE" w:rsidR="005C4781" w:rsidRPr="005C4781" w:rsidRDefault="005C4781" w:rsidP="005C4781">
            <w:pPr>
              <w:pStyle w:val="TableParagraph"/>
              <w:spacing w:before="1"/>
              <w:rPr>
                <w:b/>
                <w:bCs/>
                <w:sz w:val="24"/>
              </w:rPr>
            </w:pPr>
            <w:proofErr w:type="spellStart"/>
            <w:r w:rsidRPr="005C4781">
              <w:rPr>
                <w:b/>
                <w:bCs/>
                <w:sz w:val="24"/>
              </w:rPr>
              <w:t>Bics</w:t>
            </w:r>
            <w:proofErr w:type="spellEnd"/>
            <w:r w:rsidRPr="005C4781">
              <w:rPr>
                <w:b/>
                <w:bCs/>
                <w:sz w:val="24"/>
              </w:rPr>
              <w:t xml:space="preserve"> .NET intern, BE</w:t>
            </w:r>
          </w:p>
          <w:p w14:paraId="54381710" w14:textId="77777777" w:rsidR="005C4781" w:rsidRPr="005C4781" w:rsidRDefault="005C4781" w:rsidP="005C4781">
            <w:pPr>
              <w:pStyle w:val="TableParagraph"/>
              <w:spacing w:before="38"/>
              <w:rPr>
                <w:sz w:val="20"/>
              </w:rPr>
            </w:pPr>
            <w:r w:rsidRPr="005C4781">
              <w:rPr>
                <w:sz w:val="20"/>
              </w:rPr>
              <w:t>04/2016 - 05/2016</w:t>
            </w:r>
          </w:p>
          <w:p w14:paraId="3C5F5165" w14:textId="0CF4FFC2" w:rsidR="005C4781" w:rsidRDefault="005C4781" w:rsidP="003019DD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Worked together with the .NET team on a new HR-Application in C#</w:t>
            </w:r>
          </w:p>
          <w:p w14:paraId="2E047F35" w14:textId="77777777" w:rsidR="003019DD" w:rsidRPr="003019DD" w:rsidRDefault="003019DD" w:rsidP="003019DD">
            <w:pPr>
              <w:pStyle w:val="TableParagraph"/>
              <w:spacing w:before="38"/>
              <w:rPr>
                <w:sz w:val="20"/>
              </w:rPr>
            </w:pPr>
          </w:p>
          <w:p w14:paraId="2FC2566D" w14:textId="77777777" w:rsidR="005C4781" w:rsidRPr="005C4781" w:rsidRDefault="005C4781" w:rsidP="005C4781">
            <w:pPr>
              <w:pStyle w:val="TableParagraph"/>
              <w:spacing w:before="1"/>
              <w:rPr>
                <w:b/>
                <w:bCs/>
                <w:sz w:val="24"/>
              </w:rPr>
            </w:pPr>
            <w:r w:rsidRPr="005C4781">
              <w:rPr>
                <w:b/>
                <w:bCs/>
                <w:sz w:val="24"/>
              </w:rPr>
              <w:t>Gameplay Programmer at Climax Studios, UK</w:t>
            </w:r>
          </w:p>
          <w:p w14:paraId="4D7A590E" w14:textId="77777777" w:rsidR="005C4781" w:rsidRDefault="005C4781" w:rsidP="005C4781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02/2020 - 06/2020</w:t>
            </w:r>
          </w:p>
          <w:p w14:paraId="15A53CDB" w14:textId="77777777" w:rsidR="00440443" w:rsidRDefault="005C4781" w:rsidP="005C4781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 xml:space="preserve">Worked together on an upcoming VR title, prototyped new ideas with a team and worked on </w:t>
            </w:r>
            <w:r w:rsidR="00BC6128">
              <w:rPr>
                <w:sz w:val="20"/>
              </w:rPr>
              <w:t>Wasteland 3</w:t>
            </w:r>
            <w:r>
              <w:rPr>
                <w:sz w:val="20"/>
              </w:rPr>
              <w:t>.</w:t>
            </w:r>
          </w:p>
          <w:p w14:paraId="7EA23DD0" w14:textId="77777777" w:rsidR="00A401A1" w:rsidRDefault="00A401A1" w:rsidP="005C4781">
            <w:pPr>
              <w:pStyle w:val="TableParagraph"/>
              <w:spacing w:before="38"/>
              <w:rPr>
                <w:sz w:val="20"/>
              </w:rPr>
            </w:pPr>
          </w:p>
          <w:p w14:paraId="2FF44D87" w14:textId="6D1FF293" w:rsidR="00A401A1" w:rsidRDefault="00A401A1" w:rsidP="005C4781">
            <w:pPr>
              <w:pStyle w:val="TableParagraph"/>
              <w:spacing w:before="38"/>
              <w:rPr>
                <w:b/>
                <w:bCs/>
                <w:sz w:val="24"/>
              </w:rPr>
            </w:pPr>
            <w:r w:rsidRPr="00A401A1">
              <w:rPr>
                <w:b/>
                <w:bCs/>
                <w:sz w:val="24"/>
              </w:rPr>
              <w:t>Freelance Game Developer, BE</w:t>
            </w:r>
          </w:p>
          <w:p w14:paraId="23ED8067" w14:textId="26D8895C" w:rsidR="00A401A1" w:rsidRDefault="00A401A1" w:rsidP="00A401A1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 xml:space="preserve">/2020 - </w:t>
            </w:r>
            <w:r>
              <w:rPr>
                <w:sz w:val="20"/>
              </w:rPr>
              <w:t>Present</w:t>
            </w:r>
          </w:p>
          <w:p w14:paraId="6963B6AC" w14:textId="2BD8DFC4" w:rsidR="00A401A1" w:rsidRDefault="00A401A1" w:rsidP="00A401A1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Developed digital escape rooms, VR training applications and simulations…</w:t>
            </w:r>
          </w:p>
          <w:p w14:paraId="7DA9E790" w14:textId="1A8CC9C3" w:rsidR="00A401A1" w:rsidRPr="00A401A1" w:rsidRDefault="00A401A1" w:rsidP="005C4781">
            <w:pPr>
              <w:pStyle w:val="TableParagraph"/>
              <w:spacing w:before="38"/>
              <w:rPr>
                <w:sz w:val="24"/>
              </w:rPr>
            </w:pPr>
          </w:p>
          <w:p w14:paraId="4B0B7823" w14:textId="24D8E5CA" w:rsidR="00A401A1" w:rsidRPr="00A401A1" w:rsidRDefault="00A401A1" w:rsidP="005C4781">
            <w:pPr>
              <w:pStyle w:val="TableParagraph"/>
              <w:spacing w:before="38"/>
              <w:rPr>
                <w:b/>
                <w:bCs/>
                <w:sz w:val="20"/>
              </w:rPr>
            </w:pPr>
          </w:p>
        </w:tc>
      </w:tr>
    </w:tbl>
    <w:p w14:paraId="0F00052E" w14:textId="77777777" w:rsidR="00153B84" w:rsidRPr="00440443" w:rsidRDefault="00153B84" w:rsidP="005D47DE">
      <w:pPr>
        <w:rPr>
          <w:lang w:val="en-US"/>
        </w:rPr>
      </w:pPr>
    </w:p>
    <w:sectPr w:rsidR="00153B84" w:rsidRPr="00440443" w:rsidSect="00B8150E">
      <w:headerReference w:type="default" r:id="rId12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A180B" w14:textId="77777777" w:rsidR="00BD65F5" w:rsidRDefault="00BD65F5" w:rsidP="00C51CF5">
      <w:r>
        <w:separator/>
      </w:r>
    </w:p>
  </w:endnote>
  <w:endnote w:type="continuationSeparator" w:id="0">
    <w:p w14:paraId="24E41438" w14:textId="77777777" w:rsidR="00BD65F5" w:rsidRDefault="00BD65F5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362B6" w14:textId="77777777" w:rsidR="00BD65F5" w:rsidRDefault="00BD65F5" w:rsidP="00C51CF5">
      <w:r>
        <w:separator/>
      </w:r>
    </w:p>
  </w:footnote>
  <w:footnote w:type="continuationSeparator" w:id="0">
    <w:p w14:paraId="3F1931C7" w14:textId="77777777" w:rsidR="00BD65F5" w:rsidRDefault="00BD65F5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36A6D" w14:textId="77777777" w:rsidR="00C51CF5" w:rsidRDefault="00F56513">
    <w:pPr>
      <w:pStyle w:val="Kop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C5F689" wp14:editId="7D8F98DE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Handmatige invo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071F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Handmatige invoer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" fillcolor="#d1eef9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AC"/>
    <w:rsid w:val="000521EF"/>
    <w:rsid w:val="000A3612"/>
    <w:rsid w:val="000A545F"/>
    <w:rsid w:val="000B3A3B"/>
    <w:rsid w:val="000F3BEA"/>
    <w:rsid w:val="0010314C"/>
    <w:rsid w:val="00143659"/>
    <w:rsid w:val="00153B84"/>
    <w:rsid w:val="00192018"/>
    <w:rsid w:val="00196AAB"/>
    <w:rsid w:val="001A4D1A"/>
    <w:rsid w:val="001A52EB"/>
    <w:rsid w:val="001A5B64"/>
    <w:rsid w:val="001B0B3D"/>
    <w:rsid w:val="002F5DAC"/>
    <w:rsid w:val="003019DD"/>
    <w:rsid w:val="00304EAC"/>
    <w:rsid w:val="00333F52"/>
    <w:rsid w:val="003B0DB8"/>
    <w:rsid w:val="00431999"/>
    <w:rsid w:val="00440443"/>
    <w:rsid w:val="00443E2D"/>
    <w:rsid w:val="00444E87"/>
    <w:rsid w:val="004E2C8E"/>
    <w:rsid w:val="00572086"/>
    <w:rsid w:val="00597871"/>
    <w:rsid w:val="005A39A5"/>
    <w:rsid w:val="005C4781"/>
    <w:rsid w:val="005D102A"/>
    <w:rsid w:val="005D47DE"/>
    <w:rsid w:val="005F364E"/>
    <w:rsid w:val="0062123A"/>
    <w:rsid w:val="00635EF0"/>
    <w:rsid w:val="00646E75"/>
    <w:rsid w:val="00663587"/>
    <w:rsid w:val="006745C9"/>
    <w:rsid w:val="006D409C"/>
    <w:rsid w:val="006F48F4"/>
    <w:rsid w:val="007541A1"/>
    <w:rsid w:val="00776643"/>
    <w:rsid w:val="00797579"/>
    <w:rsid w:val="007D0F5B"/>
    <w:rsid w:val="007F072A"/>
    <w:rsid w:val="008511D7"/>
    <w:rsid w:val="00866EB8"/>
    <w:rsid w:val="00882E29"/>
    <w:rsid w:val="008A7826"/>
    <w:rsid w:val="008D4F37"/>
    <w:rsid w:val="008F290E"/>
    <w:rsid w:val="0090297C"/>
    <w:rsid w:val="00942045"/>
    <w:rsid w:val="00945001"/>
    <w:rsid w:val="00964B9F"/>
    <w:rsid w:val="009A4986"/>
    <w:rsid w:val="009F215D"/>
    <w:rsid w:val="00A401A1"/>
    <w:rsid w:val="00A73BCA"/>
    <w:rsid w:val="00A75FCE"/>
    <w:rsid w:val="00A9366E"/>
    <w:rsid w:val="00AC5509"/>
    <w:rsid w:val="00AF31B7"/>
    <w:rsid w:val="00AF4EA4"/>
    <w:rsid w:val="00B0669D"/>
    <w:rsid w:val="00B40E6F"/>
    <w:rsid w:val="00B4763E"/>
    <w:rsid w:val="00B8150E"/>
    <w:rsid w:val="00B90CEF"/>
    <w:rsid w:val="00B95D4D"/>
    <w:rsid w:val="00BA4A8F"/>
    <w:rsid w:val="00BC6128"/>
    <w:rsid w:val="00BD65F5"/>
    <w:rsid w:val="00C20032"/>
    <w:rsid w:val="00C51CF5"/>
    <w:rsid w:val="00C93D20"/>
    <w:rsid w:val="00CA407F"/>
    <w:rsid w:val="00D00A30"/>
    <w:rsid w:val="00D8438A"/>
    <w:rsid w:val="00DA495B"/>
    <w:rsid w:val="00DC71AE"/>
    <w:rsid w:val="00DF7222"/>
    <w:rsid w:val="00E55D74"/>
    <w:rsid w:val="00E774C3"/>
    <w:rsid w:val="00E84FDB"/>
    <w:rsid w:val="00E8541C"/>
    <w:rsid w:val="00EA034A"/>
    <w:rsid w:val="00F16734"/>
    <w:rsid w:val="00F46C24"/>
    <w:rsid w:val="00F56513"/>
    <w:rsid w:val="00FB5726"/>
    <w:rsid w:val="00FC5CD1"/>
    <w:rsid w:val="00FD27BC"/>
    <w:rsid w:val="00F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33F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7541A1"/>
    <w:pPr>
      <w:ind w:right="360"/>
    </w:pPr>
    <w:rPr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443E2D"/>
    <w:pPr>
      <w:keepNext/>
      <w:keepLines/>
      <w:pBdr>
        <w:bottom w:val="single" w:sz="8" w:space="1" w:color="1CADE4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adruk">
    <w:name w:val="Emphasis"/>
    <w:basedOn w:val="Standaardalinea-lettertype"/>
    <w:uiPriority w:val="11"/>
    <w:semiHidden/>
    <w:qFormat/>
    <w:rsid w:val="00B90CEF"/>
    <w:rPr>
      <w:i/>
      <w:iCs/>
    </w:rPr>
  </w:style>
  <w:style w:type="paragraph" w:styleId="Lijstalinea">
    <w:name w:val="List Paragraph"/>
    <w:basedOn w:val="Standaard"/>
    <w:uiPriority w:val="34"/>
    <w:semiHidden/>
    <w:qFormat/>
    <w:rsid w:val="003B0DB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53B84"/>
  </w:style>
  <w:style w:type="paragraph" w:styleId="Voettekst">
    <w:name w:val="footer"/>
    <w:basedOn w:val="Standaard"/>
    <w:link w:val="Voettekst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72086"/>
    <w:rPr>
      <w:sz w:val="2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2086"/>
    <w:rPr>
      <w:rFonts w:asciiTheme="majorHAnsi" w:eastAsiaTheme="majorEastAsia" w:hAnsiTheme="majorHAnsi" w:cstheme="majorBidi"/>
      <w:color w:val="0D5571" w:themeColor="accent1" w:themeShade="7F"/>
      <w:sz w:val="22"/>
    </w:rPr>
  </w:style>
  <w:style w:type="paragraph" w:styleId="Datum">
    <w:name w:val="Date"/>
    <w:basedOn w:val="Standaard"/>
    <w:next w:val="Standaard"/>
    <w:link w:val="DatumChar"/>
    <w:uiPriority w:val="99"/>
    <w:rsid w:val="00C51CF5"/>
    <w:rPr>
      <w:sz w:val="18"/>
      <w:szCs w:val="22"/>
    </w:rPr>
  </w:style>
  <w:style w:type="character" w:customStyle="1" w:styleId="DatumChar">
    <w:name w:val="Datum Char"/>
    <w:basedOn w:val="Standaardalinea-lettertype"/>
    <w:link w:val="Datum"/>
    <w:uiPriority w:val="99"/>
    <w:rsid w:val="00C51CF5"/>
    <w:rPr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AC5509"/>
    <w:rPr>
      <w:color w:val="134163" w:themeColor="accent2" w:themeShade="80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C51CF5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Kop1Char">
    <w:name w:val="Kop 1 Char"/>
    <w:basedOn w:val="Standaardalinea-lettertype"/>
    <w:link w:val="Kop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Onopgelostemelding">
    <w:name w:val="Unresolved Mention"/>
    <w:basedOn w:val="Standaardalinea-lettertype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eltekst">
    <w:name w:val="Profieltekst"/>
    <w:basedOn w:val="Standaard"/>
    <w:qFormat/>
    <w:rsid w:val="00443E2D"/>
  </w:style>
  <w:style w:type="paragraph" w:customStyle="1" w:styleId="Contactgegevens">
    <w:name w:val="Contactgegevens"/>
    <w:basedOn w:val="Standaard"/>
    <w:qFormat/>
    <w:rsid w:val="00443E2D"/>
  </w:style>
  <w:style w:type="character" w:styleId="GevolgdeHyperlink">
    <w:name w:val="FollowedHyperlink"/>
    <w:basedOn w:val="Standaardalinea-lettertype"/>
    <w:uiPriority w:val="99"/>
    <w:semiHidden/>
    <w:unhideWhenUsed/>
    <w:rsid w:val="002F5DAC"/>
    <w:rPr>
      <w:color w:val="B26B02" w:themeColor="followed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5C4781"/>
    <w:pPr>
      <w:widowControl w:val="0"/>
      <w:autoSpaceDE w:val="0"/>
      <w:autoSpaceDN w:val="0"/>
      <w:ind w:right="0"/>
    </w:pPr>
    <w:rPr>
      <w:rFonts w:ascii="Franklin Gothic Book" w:eastAsia="Franklin Gothic Book" w:hAnsi="Franklin Gothic Book" w:cs="Franklin Gothic Book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quintenhenry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nt\AppData\Roaming\Microsoft\Templates\Groene%20kubu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FFB14EDF004C279EDBE277955A46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FCC6E7-E8D7-4468-B059-715B3FCA6619}"/>
      </w:docPartPr>
      <w:docPartBody>
        <w:p w:rsidR="00557E6E" w:rsidRDefault="00DB6646">
          <w:pPr>
            <w:pStyle w:val="E8FFB14EDF004C279EDBE277955A46B0"/>
          </w:pPr>
          <w:r w:rsidRPr="005D47DE">
            <w:rPr>
              <w:rStyle w:val="Kop2Char"/>
              <w:lang w:bidi="nl-NL"/>
            </w:rPr>
            <w:t>CONTACT</w:t>
          </w:r>
        </w:p>
      </w:docPartBody>
    </w:docPart>
    <w:docPart>
      <w:docPartPr>
        <w:name w:val="923DE61A84504E46BF26C5EF44D7CF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01A035-7AFC-49CB-AB0D-386BDA8A2D83}"/>
      </w:docPartPr>
      <w:docPartBody>
        <w:p w:rsidR="00557E6E" w:rsidRDefault="00DB6646">
          <w:pPr>
            <w:pStyle w:val="923DE61A84504E46BF26C5EF44D7CFFF"/>
          </w:pPr>
          <w:r w:rsidRPr="004D3011">
            <w:rPr>
              <w:lang w:bidi="nl-NL"/>
            </w:rPr>
            <w:t>WEBSITE:</w:t>
          </w:r>
        </w:p>
      </w:docPartBody>
    </w:docPart>
    <w:docPart>
      <w:docPartPr>
        <w:name w:val="F321E3D47B2741E88D7823555F9CEC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C9D898-8D6E-41E7-BA5F-EFE95FAD2E2E}"/>
      </w:docPartPr>
      <w:docPartBody>
        <w:p w:rsidR="00557E6E" w:rsidRDefault="00DB6646">
          <w:pPr>
            <w:pStyle w:val="F321E3D47B2741E88D7823555F9CEC76"/>
          </w:pPr>
          <w:r w:rsidRPr="004D3011">
            <w:rPr>
              <w:lang w:bidi="nl-NL"/>
            </w:rPr>
            <w:t>E-MAIL: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6E"/>
    <w:rsid w:val="0030208B"/>
    <w:rsid w:val="004A742D"/>
    <w:rsid w:val="00557E6E"/>
    <w:rsid w:val="00AB2C84"/>
    <w:rsid w:val="00CD086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nl-NL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nl-NL" w:eastAsia="ja-JP"/>
    </w:rPr>
  </w:style>
  <w:style w:type="paragraph" w:customStyle="1" w:styleId="E8FFB14EDF004C279EDBE277955A46B0">
    <w:name w:val="E8FFB14EDF004C279EDBE277955A46B0"/>
  </w:style>
  <w:style w:type="paragraph" w:customStyle="1" w:styleId="923DE61A84504E46BF26C5EF44D7CFFF">
    <w:name w:val="923DE61A84504E46BF26C5EF44D7CFFF"/>
  </w:style>
  <w:style w:type="paragraph" w:customStyle="1" w:styleId="F321E3D47B2741E88D7823555F9CEC76">
    <w:name w:val="F321E3D47B2741E88D7823555F9CEC76"/>
  </w:style>
  <w:style w:type="character" w:styleId="Hyperlink">
    <w:name w:val="Hyperlink"/>
    <w:basedOn w:val="Standaardalinea-lettertype"/>
    <w:uiPriority w:val="99"/>
    <w:unhideWhenUsed/>
    <w:rPr>
      <w:color w:val="ED7D31" w:themeColor="accent2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Groene kubus cv.dotx</Template>
  <TotalTime>0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2021-01-15T10:31:00Z</dcterms:created>
  <dcterms:modified xsi:type="dcterms:W3CDTF">2021-12-15T09:24:00Z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